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073DEA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Borrow Book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3652D3">
        <w:rPr>
          <w:rFonts w:cs="Arial"/>
          <w:b/>
          <w:sz w:val="28"/>
        </w:rPr>
        <w:t>Library Management System</w:t>
      </w:r>
    </w:p>
    <w:p w:rsidR="00083ABE" w:rsidRPr="00A63A5E" w:rsidRDefault="00083ABE" w:rsidP="003652D3">
      <w:pPr>
        <w:pStyle w:val="Bodytext"/>
        <w:ind w:left="0"/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34" w:type="dxa"/>
          </w:tcPr>
          <w:p w:rsidR="00A6280F" w:rsidRDefault="001D409F" w:rsidP="003652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3652D3">
              <w:rPr>
                <w:rFonts w:cs="Arial"/>
              </w:rPr>
              <w:instrText xml:space="preserve"> SAVEDATE  \@ "MMMM d, yyyy"  \* MERGEFORMAT </w:instrText>
            </w:r>
            <w:r>
              <w:rPr>
                <w:rFonts w:cs="Arial"/>
              </w:rPr>
              <w:fldChar w:fldCharType="separate"/>
            </w:r>
            <w:r w:rsidR="0095284E">
              <w:rPr>
                <w:rFonts w:cs="Arial"/>
                <w:noProof/>
              </w:rPr>
              <w:t>January 18, 2015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213" w:type="dxa"/>
          </w:tcPr>
          <w:p w:rsidR="00A6280F" w:rsidRDefault="003652D3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3416E1" w:rsidRDefault="003416E1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Name:</w:t>
      </w:r>
      <w:r>
        <w:rPr>
          <w:rFonts w:ascii="Trebuchet MS" w:hAnsi="Trebuchet MS"/>
        </w:rPr>
        <w:t xml:space="preserve"> </w:t>
      </w:r>
      <w:r w:rsidR="00EE46C5">
        <w:rPr>
          <w:rFonts w:ascii="Trebuchet MS" w:hAnsi="Trebuchet MS"/>
        </w:rPr>
        <w:t>Borrow Book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Description:</w:t>
      </w:r>
      <w:r>
        <w:rPr>
          <w:rFonts w:ascii="Trebuchet MS" w:hAnsi="Trebuchet MS"/>
        </w:rPr>
        <w:t xml:space="preserve"> </w:t>
      </w:r>
      <w:r w:rsidR="002F4143">
        <w:rPr>
          <w:rFonts w:ascii="Trebuchet MS" w:hAnsi="Trebuchet MS"/>
        </w:rPr>
        <w:t>Borrow book</w:t>
      </w:r>
    </w:p>
    <w:p w:rsidR="006F55E3" w:rsidRDefault="006F55E3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Actor: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Trigger: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 action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Pre conditions:</w:t>
      </w:r>
    </w:p>
    <w:p w:rsidR="00AB491C" w:rsidRDefault="00910D39" w:rsidP="00083AB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CE08F3">
        <w:rPr>
          <w:rFonts w:ascii="Trebuchet MS" w:hAnsi="Trebuchet MS"/>
        </w:rPr>
        <w:t>User must be logged into system</w:t>
      </w:r>
    </w:p>
    <w:p w:rsidR="00505975" w:rsidRPr="00CE08F3" w:rsidRDefault="00505975" w:rsidP="00083AB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Book to be borrowed should be available in catalogue</w:t>
      </w: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Success end conditions:</w:t>
      </w:r>
    </w:p>
    <w:p w:rsidR="00AB491C" w:rsidRDefault="00362ACA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Add book to user account.</w:t>
      </w:r>
    </w:p>
    <w:p w:rsidR="00362ACA" w:rsidRDefault="00362ACA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Decrease book count from library catalogue</w:t>
      </w:r>
      <w:r w:rsidR="0095284E">
        <w:rPr>
          <w:rFonts w:ascii="Trebuchet MS" w:hAnsi="Trebuchet MS"/>
        </w:rPr>
        <w:t xml:space="preserve"> for this book</w:t>
      </w:r>
      <w:r>
        <w:rPr>
          <w:rFonts w:ascii="Trebuchet MS" w:hAnsi="Trebuchet MS"/>
        </w:rPr>
        <w:t>.</w:t>
      </w:r>
    </w:p>
    <w:p w:rsidR="00EE1930" w:rsidRDefault="00EE1930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Return book to user with http code 201. 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Failure end condition:</w:t>
      </w:r>
    </w:p>
    <w:p w:rsidR="003764C3" w:rsidRDefault="003764C3" w:rsidP="00F97F7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Error message “Book can’t be </w:t>
      </w:r>
      <w:r w:rsidR="00DA277B">
        <w:rPr>
          <w:rFonts w:ascii="Trebuchet MS" w:hAnsi="Trebuchet MS"/>
        </w:rPr>
        <w:t>lent</w:t>
      </w:r>
      <w:r>
        <w:rPr>
          <w:rFonts w:ascii="Trebuchet MS" w:hAnsi="Trebuchet MS"/>
        </w:rPr>
        <w:t xml:space="preserve"> as you have reached max available limit of xxx” with http code 400.</w:t>
      </w:r>
    </w:p>
    <w:p w:rsidR="00F97F7D" w:rsidRDefault="00DA277B" w:rsidP="00F97F7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Error message “Book can’t be lent due to age restricted material”</w:t>
      </w:r>
      <w:r w:rsidR="004A0B34">
        <w:rPr>
          <w:rFonts w:ascii="Trebuchet MS" w:hAnsi="Trebuchet MS"/>
        </w:rPr>
        <w:t xml:space="preserve"> with http return code 400.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Primary Flow:</w:t>
      </w:r>
    </w:p>
    <w:p w:rsidR="00AB491C" w:rsidRDefault="006F55E3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</w:t>
      </w:r>
      <w:r w:rsidR="00566FA2">
        <w:rPr>
          <w:rFonts w:ascii="Trebuchet MS" w:hAnsi="Trebuchet MS"/>
        </w:rPr>
        <w:t xml:space="preserve">create HTTP </w:t>
      </w:r>
      <w:r w:rsidR="000D7680">
        <w:rPr>
          <w:rFonts w:ascii="Trebuchet MS" w:hAnsi="Trebuchet MS"/>
        </w:rPr>
        <w:t>POST</w:t>
      </w:r>
      <w:r w:rsidR="00566FA2">
        <w:rPr>
          <w:rFonts w:ascii="Trebuchet MS" w:hAnsi="Trebuchet MS"/>
        </w:rPr>
        <w:t xml:space="preserve"> request with </w:t>
      </w:r>
      <w:r w:rsidR="00B968AF">
        <w:rPr>
          <w:rFonts w:ascii="Trebuchet MS" w:hAnsi="Trebuchet MS"/>
        </w:rPr>
        <w:t xml:space="preserve">book </w:t>
      </w:r>
      <w:r w:rsidR="000D7680">
        <w:rPr>
          <w:rFonts w:ascii="Trebuchet MS" w:hAnsi="Trebuchet MS"/>
        </w:rPr>
        <w:t>details</w:t>
      </w:r>
      <w:r w:rsidR="00566FA2">
        <w:rPr>
          <w:rFonts w:ascii="Trebuchet MS" w:hAnsi="Trebuchet MS"/>
        </w:rPr>
        <w:t xml:space="preserve">. For </w:t>
      </w:r>
      <w:r w:rsidR="000D7680">
        <w:rPr>
          <w:rFonts w:ascii="Trebuchet MS" w:hAnsi="Trebuchet MS"/>
        </w:rPr>
        <w:t>details</w:t>
      </w:r>
      <w:r w:rsidR="00566FA2">
        <w:rPr>
          <w:rFonts w:ascii="Trebuchet MS" w:hAnsi="Trebuchet MS"/>
        </w:rPr>
        <w:t>, please refer Special Requirements.</w:t>
      </w:r>
    </w:p>
    <w:p w:rsidR="00AD1312" w:rsidRDefault="00566FA2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AD1312">
        <w:rPr>
          <w:rFonts w:ascii="Trebuchet MS" w:hAnsi="Trebuchet MS"/>
        </w:rPr>
        <w:t xml:space="preserve">System </w:t>
      </w:r>
      <w:r w:rsidR="004B0727" w:rsidRPr="00AD1312">
        <w:rPr>
          <w:rFonts w:ascii="Trebuchet MS" w:hAnsi="Trebuchet MS"/>
        </w:rPr>
        <w:t xml:space="preserve">validates that </w:t>
      </w:r>
      <w:r w:rsidR="00AD1312" w:rsidRPr="00AD1312">
        <w:rPr>
          <w:rFonts w:ascii="Trebuchet MS" w:hAnsi="Trebuchet MS"/>
        </w:rPr>
        <w:t>users maximum borrow limit hasn’t reached.</w:t>
      </w:r>
    </w:p>
    <w:p w:rsidR="00E75060" w:rsidRDefault="00E75060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AD1312">
        <w:rPr>
          <w:rFonts w:ascii="Trebuchet MS" w:hAnsi="Trebuchet MS"/>
        </w:rPr>
        <w:t xml:space="preserve">System validates that </w:t>
      </w:r>
      <w:r w:rsidR="009561CE">
        <w:rPr>
          <w:rFonts w:ascii="Trebuchet MS" w:hAnsi="Trebuchet MS"/>
        </w:rPr>
        <w:t>book doesn’t have age restricted material.</w:t>
      </w:r>
    </w:p>
    <w:p w:rsidR="00443289" w:rsidRDefault="00443289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Sy</w:t>
      </w:r>
      <w:r w:rsidR="007308EF">
        <w:rPr>
          <w:rFonts w:ascii="Trebuchet MS" w:hAnsi="Trebuchet MS"/>
        </w:rPr>
        <w:t>stem adds book to Users account and update</w:t>
      </w:r>
      <w:r w:rsidR="007E6A90">
        <w:rPr>
          <w:rFonts w:ascii="Trebuchet MS" w:hAnsi="Trebuchet MS"/>
        </w:rPr>
        <w:t>s expiration date</w:t>
      </w:r>
      <w:proofErr w:type="gramStart"/>
      <w:r w:rsidR="007E6A90">
        <w:rPr>
          <w:rFonts w:ascii="Trebuchet MS" w:hAnsi="Trebuchet MS"/>
        </w:rPr>
        <w:t>.</w:t>
      </w:r>
      <w:r w:rsidR="00CC395D">
        <w:rPr>
          <w:rFonts w:ascii="Trebuchet MS" w:hAnsi="Trebuchet MS"/>
        </w:rPr>
        <w:t>*</w:t>
      </w:r>
      <w:proofErr w:type="gramEnd"/>
      <w:r w:rsidR="00CC395D">
        <w:rPr>
          <w:rFonts w:ascii="Trebuchet MS" w:hAnsi="Trebuchet MS"/>
        </w:rPr>
        <w:t>**</w:t>
      </w:r>
    </w:p>
    <w:p w:rsidR="007308EF" w:rsidRPr="00137F3E" w:rsidRDefault="00137F3E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137F3E">
        <w:rPr>
          <w:rFonts w:ascii="Trebuchet MS" w:hAnsi="Trebuchet MS"/>
        </w:rPr>
        <w:t>System decrease book count from library catalogue for this book.</w:t>
      </w:r>
    </w:p>
    <w:p w:rsidR="00566FA2" w:rsidRPr="00AB491C" w:rsidRDefault="00CC1FFF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System </w:t>
      </w:r>
      <w:r w:rsidR="00A26C90">
        <w:rPr>
          <w:rFonts w:ascii="Trebuchet MS" w:hAnsi="Trebuchet MS"/>
        </w:rPr>
        <w:t xml:space="preserve">returns book to </w:t>
      </w:r>
      <w:r>
        <w:rPr>
          <w:rFonts w:ascii="Trebuchet MS" w:hAnsi="Trebuchet MS"/>
        </w:rPr>
        <w:t>User</w:t>
      </w:r>
      <w:r w:rsidR="00A26C90">
        <w:rPr>
          <w:rFonts w:ascii="Trebuchet MS" w:hAnsi="Trebuchet MS"/>
        </w:rPr>
        <w:t>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Alternate Flow:</w:t>
      </w:r>
    </w:p>
    <w:p w:rsidR="00AB491C" w:rsidRDefault="00F50C16" w:rsidP="009C5D2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="009C5D2E">
        <w:rPr>
          <w:rFonts w:ascii="Trebuchet MS" w:hAnsi="Trebuchet MS"/>
        </w:rPr>
        <w:t>2a.</w:t>
      </w:r>
      <w:r>
        <w:rPr>
          <w:rFonts w:ascii="Trebuchet MS" w:hAnsi="Trebuchet MS"/>
        </w:rPr>
        <w:t xml:space="preserve"> use case ends, and return</w:t>
      </w:r>
      <w:r w:rsidR="0074146F">
        <w:rPr>
          <w:rFonts w:ascii="Trebuchet MS" w:hAnsi="Trebuchet MS"/>
        </w:rPr>
        <w:t>s failure end condition 1</w:t>
      </w:r>
      <w:r>
        <w:rPr>
          <w:rFonts w:ascii="Trebuchet MS" w:hAnsi="Trebuchet MS"/>
        </w:rPr>
        <w:t>.</w:t>
      </w:r>
    </w:p>
    <w:p w:rsidR="005D70DE" w:rsidRDefault="0044716E" w:rsidP="005D70D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3a. </w:t>
      </w:r>
      <w:r w:rsidR="005D70DE">
        <w:rPr>
          <w:rFonts w:ascii="Trebuchet MS" w:hAnsi="Trebuchet MS"/>
        </w:rPr>
        <w:t>use case ends, and returns failure end condition 2.</w:t>
      </w:r>
    </w:p>
    <w:p w:rsidR="0044716E" w:rsidRPr="009C5D2E" w:rsidRDefault="0044716E" w:rsidP="009C5D2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Frequency of Use:</w:t>
      </w:r>
      <w:r w:rsidRPr="00B61D71">
        <w:rPr>
          <w:rFonts w:ascii="Trebuchet MS" w:hAnsi="Trebuchet MS"/>
          <w:b/>
        </w:rPr>
        <w:tab/>
      </w:r>
    </w:p>
    <w:p w:rsidR="00566FA2" w:rsidRPr="00566FA2" w:rsidRDefault="00566FA2" w:rsidP="00083ABE">
      <w:pPr>
        <w:rPr>
          <w:rFonts w:ascii="Trebuchet MS" w:hAnsi="Trebuchet MS"/>
        </w:rPr>
      </w:pPr>
      <w:r w:rsidRPr="00566FA2">
        <w:rPr>
          <w:rFonts w:ascii="Trebuchet MS" w:hAnsi="Trebuchet MS"/>
        </w:rPr>
        <w:t>30/min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Special Requirements:</w:t>
      </w:r>
    </w:p>
    <w:p w:rsidR="00BC6F2B" w:rsidRDefault="00BC6F2B" w:rsidP="00BC6F2B">
      <w:pPr>
        <w:rPr>
          <w:rFonts w:ascii="Trebuchet MS" w:hAnsi="Trebuchet MS"/>
        </w:rPr>
      </w:pPr>
      <w:r>
        <w:rPr>
          <w:rFonts w:ascii="Trebuchet MS" w:hAnsi="Trebuchet MS"/>
        </w:rPr>
        <w:t>User must provide b</w:t>
      </w:r>
      <w:r w:rsidR="00566FA2">
        <w:rPr>
          <w:rFonts w:ascii="Trebuchet MS" w:hAnsi="Trebuchet MS"/>
        </w:rPr>
        <w:t xml:space="preserve">elow </w:t>
      </w:r>
      <w:r>
        <w:rPr>
          <w:rFonts w:ascii="Trebuchet MS" w:hAnsi="Trebuchet MS"/>
        </w:rPr>
        <w:t xml:space="preserve">information in the input http request </w:t>
      </w:r>
    </w:p>
    <w:p w:rsidR="00BC6F2B" w:rsidRPr="00BC6F2B" w:rsidRDefault="00F00D5A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proofErr w:type="spellStart"/>
      <w:r>
        <w:rPr>
          <w:rFonts w:ascii="Trebuchet MS" w:hAnsi="Trebuchet MS"/>
        </w:rPr>
        <w:t>bookId</w:t>
      </w:r>
      <w:proofErr w:type="spellEnd"/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Assumptions:</w:t>
      </w:r>
    </w:p>
    <w:p w:rsidR="003652D3" w:rsidRDefault="00226152" w:rsidP="00083ABE">
      <w:pPr>
        <w:rPr>
          <w:rFonts w:ascii="Trebuchet MS" w:hAnsi="Trebuchet MS"/>
        </w:rPr>
      </w:pPr>
      <w:r w:rsidRPr="00226152">
        <w:rPr>
          <w:rFonts w:ascii="Trebuchet MS" w:hAnsi="Trebuchet MS"/>
        </w:rPr>
        <w:t>None</w:t>
      </w: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sectPr w:rsidR="007164FF" w:rsidRPr="007164FF" w:rsidSect="00960F0D"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F6B" w:rsidRDefault="00BC0F6B">
      <w:r>
        <w:separator/>
      </w:r>
    </w:p>
  </w:endnote>
  <w:endnote w:type="continuationSeparator" w:id="0">
    <w:p w:rsidR="00BC0F6B" w:rsidRDefault="00BC0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F6B" w:rsidRDefault="00BC0F6B">
      <w:r>
        <w:separator/>
      </w:r>
    </w:p>
  </w:footnote>
  <w:footnote w:type="continuationSeparator" w:id="0">
    <w:p w:rsidR="00BC0F6B" w:rsidRDefault="00BC0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3F34E4"/>
    <w:multiLevelType w:val="hybridMultilevel"/>
    <w:tmpl w:val="3256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37C17"/>
    <w:multiLevelType w:val="hybridMultilevel"/>
    <w:tmpl w:val="1468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6E3756"/>
    <w:multiLevelType w:val="hybridMultilevel"/>
    <w:tmpl w:val="ED62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D9808D1"/>
    <w:multiLevelType w:val="hybridMultilevel"/>
    <w:tmpl w:val="E22C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1">
    <w:nsid w:val="5B1908C1"/>
    <w:multiLevelType w:val="hybridMultilevel"/>
    <w:tmpl w:val="9D64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4C7EBA"/>
    <w:multiLevelType w:val="hybridMultilevel"/>
    <w:tmpl w:val="0CD6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0E5656"/>
    <w:multiLevelType w:val="hybridMultilevel"/>
    <w:tmpl w:val="01EE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E0B34BF"/>
    <w:multiLevelType w:val="hybridMultilevel"/>
    <w:tmpl w:val="B85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30"/>
  </w:num>
  <w:num w:numId="5">
    <w:abstractNumId w:val="15"/>
  </w:num>
  <w:num w:numId="6">
    <w:abstractNumId w:val="20"/>
  </w:num>
  <w:num w:numId="7">
    <w:abstractNumId w:val="28"/>
  </w:num>
  <w:num w:numId="8">
    <w:abstractNumId w:val="8"/>
  </w:num>
  <w:num w:numId="9">
    <w:abstractNumId w:val="6"/>
  </w:num>
  <w:num w:numId="10">
    <w:abstractNumId w:val="3"/>
  </w:num>
  <w:num w:numId="11">
    <w:abstractNumId w:val="14"/>
  </w:num>
  <w:num w:numId="12">
    <w:abstractNumId w:val="26"/>
  </w:num>
  <w:num w:numId="13">
    <w:abstractNumId w:val="17"/>
  </w:num>
  <w:num w:numId="14">
    <w:abstractNumId w:val="24"/>
  </w:num>
  <w:num w:numId="15">
    <w:abstractNumId w:val="1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10"/>
  </w:num>
  <w:num w:numId="21">
    <w:abstractNumId w:val="22"/>
  </w:num>
  <w:num w:numId="22">
    <w:abstractNumId w:val="19"/>
  </w:num>
  <w:num w:numId="23">
    <w:abstractNumId w:val="0"/>
  </w:num>
  <w:num w:numId="24">
    <w:abstractNumId w:val="13"/>
  </w:num>
  <w:num w:numId="25">
    <w:abstractNumId w:val="27"/>
  </w:num>
  <w:num w:numId="26">
    <w:abstractNumId w:val="16"/>
  </w:num>
  <w:num w:numId="27">
    <w:abstractNumId w:val="21"/>
  </w:num>
  <w:num w:numId="28">
    <w:abstractNumId w:val="9"/>
  </w:num>
  <w:num w:numId="29">
    <w:abstractNumId w:val="7"/>
  </w:num>
  <w:num w:numId="30">
    <w:abstractNumId w:val="31"/>
  </w:num>
  <w:num w:numId="31">
    <w:abstractNumId w:val="25"/>
  </w:num>
  <w:num w:numId="32">
    <w:abstractNumId w:val="2"/>
  </w:num>
  <w:num w:numId="33">
    <w:abstractNumId w:val="2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CE722E"/>
    <w:rsid w:val="00000E19"/>
    <w:rsid w:val="00002240"/>
    <w:rsid w:val="00005543"/>
    <w:rsid w:val="0001280E"/>
    <w:rsid w:val="000204C6"/>
    <w:rsid w:val="00024188"/>
    <w:rsid w:val="00024602"/>
    <w:rsid w:val="00032406"/>
    <w:rsid w:val="000446D3"/>
    <w:rsid w:val="000448AE"/>
    <w:rsid w:val="00045002"/>
    <w:rsid w:val="00045A68"/>
    <w:rsid w:val="00045CEA"/>
    <w:rsid w:val="000468F4"/>
    <w:rsid w:val="00050581"/>
    <w:rsid w:val="00050741"/>
    <w:rsid w:val="00050CBF"/>
    <w:rsid w:val="00055E40"/>
    <w:rsid w:val="00056DE8"/>
    <w:rsid w:val="000602E8"/>
    <w:rsid w:val="00064580"/>
    <w:rsid w:val="00073DEA"/>
    <w:rsid w:val="0007657C"/>
    <w:rsid w:val="000771E9"/>
    <w:rsid w:val="00082585"/>
    <w:rsid w:val="00083ABE"/>
    <w:rsid w:val="00084C94"/>
    <w:rsid w:val="000924FB"/>
    <w:rsid w:val="000926C0"/>
    <w:rsid w:val="00095606"/>
    <w:rsid w:val="000A1060"/>
    <w:rsid w:val="000A6DA4"/>
    <w:rsid w:val="000B04F7"/>
    <w:rsid w:val="000D1E0B"/>
    <w:rsid w:val="000D7680"/>
    <w:rsid w:val="000F15B8"/>
    <w:rsid w:val="000F1D74"/>
    <w:rsid w:val="000F7274"/>
    <w:rsid w:val="000F767F"/>
    <w:rsid w:val="001035B5"/>
    <w:rsid w:val="0010541A"/>
    <w:rsid w:val="00105E19"/>
    <w:rsid w:val="00111840"/>
    <w:rsid w:val="00117877"/>
    <w:rsid w:val="00130A0D"/>
    <w:rsid w:val="00131833"/>
    <w:rsid w:val="001334AF"/>
    <w:rsid w:val="00133949"/>
    <w:rsid w:val="0013598B"/>
    <w:rsid w:val="00137F3E"/>
    <w:rsid w:val="001439D6"/>
    <w:rsid w:val="0016225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A7C53"/>
    <w:rsid w:val="001B5C03"/>
    <w:rsid w:val="001C2ED1"/>
    <w:rsid w:val="001D075B"/>
    <w:rsid w:val="001D0B0E"/>
    <w:rsid w:val="001D181B"/>
    <w:rsid w:val="001D1CAD"/>
    <w:rsid w:val="001D409F"/>
    <w:rsid w:val="001E2264"/>
    <w:rsid w:val="002002AF"/>
    <w:rsid w:val="00206E3D"/>
    <w:rsid w:val="002103D8"/>
    <w:rsid w:val="00214AFA"/>
    <w:rsid w:val="00221637"/>
    <w:rsid w:val="00226152"/>
    <w:rsid w:val="00227B62"/>
    <w:rsid w:val="0024484E"/>
    <w:rsid w:val="002510AE"/>
    <w:rsid w:val="00255761"/>
    <w:rsid w:val="002600B7"/>
    <w:rsid w:val="0026136A"/>
    <w:rsid w:val="002618D3"/>
    <w:rsid w:val="0027397B"/>
    <w:rsid w:val="0027710D"/>
    <w:rsid w:val="00277650"/>
    <w:rsid w:val="002A1A60"/>
    <w:rsid w:val="002A2883"/>
    <w:rsid w:val="002A3021"/>
    <w:rsid w:val="002B65C7"/>
    <w:rsid w:val="002C112E"/>
    <w:rsid w:val="002C1910"/>
    <w:rsid w:val="002C7BBB"/>
    <w:rsid w:val="002D450D"/>
    <w:rsid w:val="002D497C"/>
    <w:rsid w:val="002E2A3B"/>
    <w:rsid w:val="002E6736"/>
    <w:rsid w:val="002F4143"/>
    <w:rsid w:val="00300C0D"/>
    <w:rsid w:val="00304A81"/>
    <w:rsid w:val="00306F22"/>
    <w:rsid w:val="00314D94"/>
    <w:rsid w:val="00323E33"/>
    <w:rsid w:val="00335409"/>
    <w:rsid w:val="00340AF8"/>
    <w:rsid w:val="003416E1"/>
    <w:rsid w:val="003459D8"/>
    <w:rsid w:val="003527E7"/>
    <w:rsid w:val="0036089E"/>
    <w:rsid w:val="003618D2"/>
    <w:rsid w:val="00362ACA"/>
    <w:rsid w:val="003652D3"/>
    <w:rsid w:val="00372093"/>
    <w:rsid w:val="00373C28"/>
    <w:rsid w:val="0037418E"/>
    <w:rsid w:val="003764C3"/>
    <w:rsid w:val="003839F0"/>
    <w:rsid w:val="00386C1B"/>
    <w:rsid w:val="003A0F85"/>
    <w:rsid w:val="003A34CA"/>
    <w:rsid w:val="003A39E2"/>
    <w:rsid w:val="003A6300"/>
    <w:rsid w:val="003A6D89"/>
    <w:rsid w:val="003B0351"/>
    <w:rsid w:val="003C18F2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3B5B"/>
    <w:rsid w:val="00424450"/>
    <w:rsid w:val="0042519A"/>
    <w:rsid w:val="00443289"/>
    <w:rsid w:val="0044716E"/>
    <w:rsid w:val="0045590E"/>
    <w:rsid w:val="00456596"/>
    <w:rsid w:val="0045695A"/>
    <w:rsid w:val="00456F52"/>
    <w:rsid w:val="00460935"/>
    <w:rsid w:val="0046336B"/>
    <w:rsid w:val="0046579E"/>
    <w:rsid w:val="00480F14"/>
    <w:rsid w:val="00484911"/>
    <w:rsid w:val="00491D6F"/>
    <w:rsid w:val="00492ADF"/>
    <w:rsid w:val="0049568C"/>
    <w:rsid w:val="004971F7"/>
    <w:rsid w:val="004976DE"/>
    <w:rsid w:val="00497ED9"/>
    <w:rsid w:val="004A0B34"/>
    <w:rsid w:val="004A2B0E"/>
    <w:rsid w:val="004A409A"/>
    <w:rsid w:val="004A7EEA"/>
    <w:rsid w:val="004B0727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05975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66FA2"/>
    <w:rsid w:val="00572D07"/>
    <w:rsid w:val="00575794"/>
    <w:rsid w:val="0059220A"/>
    <w:rsid w:val="00593619"/>
    <w:rsid w:val="005A5C9D"/>
    <w:rsid w:val="005B4215"/>
    <w:rsid w:val="005C1BA9"/>
    <w:rsid w:val="005D027F"/>
    <w:rsid w:val="005D6F5D"/>
    <w:rsid w:val="005D70DE"/>
    <w:rsid w:val="005D7E8E"/>
    <w:rsid w:val="005F0FA2"/>
    <w:rsid w:val="005F13CB"/>
    <w:rsid w:val="005F2AA3"/>
    <w:rsid w:val="00605201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1D0B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6F55E3"/>
    <w:rsid w:val="00702BF3"/>
    <w:rsid w:val="007052D7"/>
    <w:rsid w:val="00710B39"/>
    <w:rsid w:val="007164FF"/>
    <w:rsid w:val="00722A41"/>
    <w:rsid w:val="007308EF"/>
    <w:rsid w:val="00732539"/>
    <w:rsid w:val="007339DD"/>
    <w:rsid w:val="0073707C"/>
    <w:rsid w:val="00737360"/>
    <w:rsid w:val="0074146F"/>
    <w:rsid w:val="007475C3"/>
    <w:rsid w:val="00751AF7"/>
    <w:rsid w:val="00751F43"/>
    <w:rsid w:val="00756D82"/>
    <w:rsid w:val="00760743"/>
    <w:rsid w:val="007678DE"/>
    <w:rsid w:val="00771BAA"/>
    <w:rsid w:val="007768C9"/>
    <w:rsid w:val="0078103B"/>
    <w:rsid w:val="00781BC4"/>
    <w:rsid w:val="007A2E6D"/>
    <w:rsid w:val="007A74F2"/>
    <w:rsid w:val="007C2383"/>
    <w:rsid w:val="007C45DF"/>
    <w:rsid w:val="007C6E6D"/>
    <w:rsid w:val="007D16E2"/>
    <w:rsid w:val="007D5998"/>
    <w:rsid w:val="007D79E2"/>
    <w:rsid w:val="007E0F4F"/>
    <w:rsid w:val="007E6A90"/>
    <w:rsid w:val="007E7FAB"/>
    <w:rsid w:val="007F2D38"/>
    <w:rsid w:val="007F75FE"/>
    <w:rsid w:val="0080560A"/>
    <w:rsid w:val="00813BCC"/>
    <w:rsid w:val="008178DE"/>
    <w:rsid w:val="00821700"/>
    <w:rsid w:val="00823A07"/>
    <w:rsid w:val="008313B8"/>
    <w:rsid w:val="00842AEE"/>
    <w:rsid w:val="0086399A"/>
    <w:rsid w:val="00872068"/>
    <w:rsid w:val="00883C9E"/>
    <w:rsid w:val="00884F85"/>
    <w:rsid w:val="00893D6E"/>
    <w:rsid w:val="008971E8"/>
    <w:rsid w:val="008A02DD"/>
    <w:rsid w:val="008A50C0"/>
    <w:rsid w:val="008A7D25"/>
    <w:rsid w:val="008B307A"/>
    <w:rsid w:val="008C668D"/>
    <w:rsid w:val="008C7970"/>
    <w:rsid w:val="008D50FF"/>
    <w:rsid w:val="008E47AD"/>
    <w:rsid w:val="008F79BB"/>
    <w:rsid w:val="009008E3"/>
    <w:rsid w:val="00910D39"/>
    <w:rsid w:val="00912828"/>
    <w:rsid w:val="00933EFD"/>
    <w:rsid w:val="00935DD0"/>
    <w:rsid w:val="00947012"/>
    <w:rsid w:val="0095284E"/>
    <w:rsid w:val="009561CE"/>
    <w:rsid w:val="00956659"/>
    <w:rsid w:val="009570BC"/>
    <w:rsid w:val="00957494"/>
    <w:rsid w:val="00960F0D"/>
    <w:rsid w:val="00975A8D"/>
    <w:rsid w:val="009771D4"/>
    <w:rsid w:val="009839AC"/>
    <w:rsid w:val="00984378"/>
    <w:rsid w:val="00984E64"/>
    <w:rsid w:val="009872E5"/>
    <w:rsid w:val="0099250A"/>
    <w:rsid w:val="009B028B"/>
    <w:rsid w:val="009B0960"/>
    <w:rsid w:val="009B1B7D"/>
    <w:rsid w:val="009C5758"/>
    <w:rsid w:val="009C5D2E"/>
    <w:rsid w:val="009C7692"/>
    <w:rsid w:val="009D3E26"/>
    <w:rsid w:val="009E334E"/>
    <w:rsid w:val="009E6B6F"/>
    <w:rsid w:val="009F4230"/>
    <w:rsid w:val="009F6041"/>
    <w:rsid w:val="00A02833"/>
    <w:rsid w:val="00A0331E"/>
    <w:rsid w:val="00A148E4"/>
    <w:rsid w:val="00A205BE"/>
    <w:rsid w:val="00A20D49"/>
    <w:rsid w:val="00A21FFC"/>
    <w:rsid w:val="00A22D8E"/>
    <w:rsid w:val="00A26C90"/>
    <w:rsid w:val="00A2707F"/>
    <w:rsid w:val="00A42154"/>
    <w:rsid w:val="00A508BD"/>
    <w:rsid w:val="00A56ABF"/>
    <w:rsid w:val="00A6280F"/>
    <w:rsid w:val="00A63A5E"/>
    <w:rsid w:val="00A65A27"/>
    <w:rsid w:val="00A73E12"/>
    <w:rsid w:val="00A77D76"/>
    <w:rsid w:val="00A805F6"/>
    <w:rsid w:val="00A814C9"/>
    <w:rsid w:val="00A86200"/>
    <w:rsid w:val="00A933B5"/>
    <w:rsid w:val="00A97C45"/>
    <w:rsid w:val="00AB491C"/>
    <w:rsid w:val="00AC1935"/>
    <w:rsid w:val="00AC2149"/>
    <w:rsid w:val="00AC2FAB"/>
    <w:rsid w:val="00AD1312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0309"/>
    <w:rsid w:val="00B51091"/>
    <w:rsid w:val="00B56B27"/>
    <w:rsid w:val="00B61D71"/>
    <w:rsid w:val="00B67716"/>
    <w:rsid w:val="00B7049E"/>
    <w:rsid w:val="00B70599"/>
    <w:rsid w:val="00B70EF7"/>
    <w:rsid w:val="00B8211E"/>
    <w:rsid w:val="00B82749"/>
    <w:rsid w:val="00B86E5C"/>
    <w:rsid w:val="00B87D5E"/>
    <w:rsid w:val="00B902D7"/>
    <w:rsid w:val="00B94BF1"/>
    <w:rsid w:val="00B94DE8"/>
    <w:rsid w:val="00B968AF"/>
    <w:rsid w:val="00B97194"/>
    <w:rsid w:val="00B97B43"/>
    <w:rsid w:val="00BA51D3"/>
    <w:rsid w:val="00BB021D"/>
    <w:rsid w:val="00BB08ED"/>
    <w:rsid w:val="00BB0C3C"/>
    <w:rsid w:val="00BB31CB"/>
    <w:rsid w:val="00BB71C7"/>
    <w:rsid w:val="00BC03FF"/>
    <w:rsid w:val="00BC0F6B"/>
    <w:rsid w:val="00BC3352"/>
    <w:rsid w:val="00BC6F2B"/>
    <w:rsid w:val="00BD71B1"/>
    <w:rsid w:val="00BE064E"/>
    <w:rsid w:val="00BE1D8D"/>
    <w:rsid w:val="00BE2AF5"/>
    <w:rsid w:val="00BE33D1"/>
    <w:rsid w:val="00BF0E9E"/>
    <w:rsid w:val="00BF2258"/>
    <w:rsid w:val="00BF3061"/>
    <w:rsid w:val="00BF3692"/>
    <w:rsid w:val="00BF5B2D"/>
    <w:rsid w:val="00C00F5C"/>
    <w:rsid w:val="00C06540"/>
    <w:rsid w:val="00C27A5A"/>
    <w:rsid w:val="00C31FB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C1FFF"/>
    <w:rsid w:val="00CC395D"/>
    <w:rsid w:val="00CC5A38"/>
    <w:rsid w:val="00CD0645"/>
    <w:rsid w:val="00CD4C86"/>
    <w:rsid w:val="00CE057B"/>
    <w:rsid w:val="00CE08F3"/>
    <w:rsid w:val="00CE722E"/>
    <w:rsid w:val="00CE73D9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67A69"/>
    <w:rsid w:val="00D8046E"/>
    <w:rsid w:val="00D835BC"/>
    <w:rsid w:val="00D8448A"/>
    <w:rsid w:val="00D85326"/>
    <w:rsid w:val="00DA0C37"/>
    <w:rsid w:val="00DA277B"/>
    <w:rsid w:val="00DA45BD"/>
    <w:rsid w:val="00DA6943"/>
    <w:rsid w:val="00DA6A4B"/>
    <w:rsid w:val="00DB4393"/>
    <w:rsid w:val="00DC5CA0"/>
    <w:rsid w:val="00DC762D"/>
    <w:rsid w:val="00DD1195"/>
    <w:rsid w:val="00DE0519"/>
    <w:rsid w:val="00DE7786"/>
    <w:rsid w:val="00DF5673"/>
    <w:rsid w:val="00E0158F"/>
    <w:rsid w:val="00E02477"/>
    <w:rsid w:val="00E02E6F"/>
    <w:rsid w:val="00E06FA8"/>
    <w:rsid w:val="00E111EE"/>
    <w:rsid w:val="00E138FB"/>
    <w:rsid w:val="00E1649F"/>
    <w:rsid w:val="00E17964"/>
    <w:rsid w:val="00E235D6"/>
    <w:rsid w:val="00E254DD"/>
    <w:rsid w:val="00E30D6A"/>
    <w:rsid w:val="00E3305C"/>
    <w:rsid w:val="00E330DB"/>
    <w:rsid w:val="00E37AF0"/>
    <w:rsid w:val="00E537A2"/>
    <w:rsid w:val="00E54E71"/>
    <w:rsid w:val="00E64427"/>
    <w:rsid w:val="00E75060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E1930"/>
    <w:rsid w:val="00EE46C5"/>
    <w:rsid w:val="00EF3E8B"/>
    <w:rsid w:val="00EF76AE"/>
    <w:rsid w:val="00F00D5A"/>
    <w:rsid w:val="00F13B64"/>
    <w:rsid w:val="00F147B6"/>
    <w:rsid w:val="00F211BB"/>
    <w:rsid w:val="00F251B1"/>
    <w:rsid w:val="00F305F6"/>
    <w:rsid w:val="00F50C16"/>
    <w:rsid w:val="00F511AE"/>
    <w:rsid w:val="00F522FD"/>
    <w:rsid w:val="00F54BF9"/>
    <w:rsid w:val="00F67974"/>
    <w:rsid w:val="00F73C1A"/>
    <w:rsid w:val="00F8254A"/>
    <w:rsid w:val="00F838C4"/>
    <w:rsid w:val="00F85866"/>
    <w:rsid w:val="00F965D8"/>
    <w:rsid w:val="00F97243"/>
    <w:rsid w:val="00F978EC"/>
    <w:rsid w:val="00F97F7D"/>
    <w:rsid w:val="00FB3005"/>
    <w:rsid w:val="00FB3CF6"/>
    <w:rsid w:val="00FC22ED"/>
    <w:rsid w:val="00FD301C"/>
    <w:rsid w:val="00FD4218"/>
    <w:rsid w:val="00FE1DCF"/>
    <w:rsid w:val="00FE258E"/>
    <w:rsid w:val="00FF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customStyle="1" w:styleId="a">
    <w:name w:val="a"/>
    <w:basedOn w:val="DefaultParagraphFont"/>
    <w:rsid w:val="0024484E"/>
  </w:style>
  <w:style w:type="character" w:customStyle="1" w:styleId="l7">
    <w:name w:val="l7"/>
    <w:basedOn w:val="DefaultParagraphFont"/>
    <w:rsid w:val="0024484E"/>
  </w:style>
  <w:style w:type="character" w:customStyle="1" w:styleId="l6">
    <w:name w:val="l6"/>
    <w:basedOn w:val="DefaultParagraphFont"/>
    <w:rsid w:val="0024484E"/>
  </w:style>
  <w:style w:type="character" w:customStyle="1" w:styleId="apple-converted-space">
    <w:name w:val="apple-converted-space"/>
    <w:basedOn w:val="DefaultParagraphFont"/>
    <w:rsid w:val="0024484E"/>
  </w:style>
  <w:style w:type="character" w:customStyle="1" w:styleId="l8">
    <w:name w:val="l8"/>
    <w:basedOn w:val="DefaultParagraphFont"/>
    <w:rsid w:val="00244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uboredd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4FD769-D6D9-453C-A2BD-434CC256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(1).dot</Template>
  <TotalTime>2205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1513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suboredd</dc:creator>
  <dc:description>This template was provided to the IIBA</dc:description>
  <cp:lastModifiedBy>suboredd</cp:lastModifiedBy>
  <cp:revision>126</cp:revision>
  <cp:lastPrinted>2009-02-05T13:31:00Z</cp:lastPrinted>
  <dcterms:created xsi:type="dcterms:W3CDTF">2015-01-14T20:22:00Z</dcterms:created>
  <dcterms:modified xsi:type="dcterms:W3CDTF">2015-01-19T21:35:00Z</dcterms:modified>
</cp:coreProperties>
</file>