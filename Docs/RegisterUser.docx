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EF3E8B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Register User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3652D3">
        <w:rPr>
          <w:rFonts w:cs="Arial"/>
          <w:b/>
          <w:sz w:val="28"/>
        </w:rPr>
        <w:t>Library Management System</w:t>
      </w:r>
    </w:p>
    <w:p w:rsidR="00083ABE" w:rsidRPr="00A63A5E" w:rsidRDefault="00083ABE" w:rsidP="003652D3">
      <w:pPr>
        <w:pStyle w:val="Bodytext"/>
        <w:ind w:left="0"/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334" w:type="dxa"/>
          </w:tcPr>
          <w:p w:rsidR="00A6280F" w:rsidRDefault="008B2F52" w:rsidP="003652D3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 w:rsidR="003652D3">
              <w:rPr>
                <w:rFonts w:cs="Arial"/>
              </w:rPr>
              <w:instrText xml:space="preserve"> SAVEDATE  \@ "MMMM d, yyyy"  \* MERGEFORMAT </w:instrText>
            </w:r>
            <w:r>
              <w:rPr>
                <w:rFonts w:cs="Arial"/>
              </w:rPr>
              <w:fldChar w:fldCharType="separate"/>
            </w:r>
            <w:r w:rsidR="00F55769">
              <w:rPr>
                <w:rFonts w:cs="Arial"/>
                <w:noProof/>
              </w:rPr>
              <w:t>January 17, 2015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213" w:type="dxa"/>
          </w:tcPr>
          <w:p w:rsidR="00A6280F" w:rsidRDefault="003652D3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Initial Draft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3416E1" w:rsidRDefault="003416E1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  <w:r w:rsidRPr="00B61D71">
        <w:rPr>
          <w:rFonts w:ascii="Trebuchet MS" w:hAnsi="Trebuchet MS"/>
          <w:b/>
        </w:rPr>
        <w:t>Use Case Name:</w:t>
      </w:r>
      <w:r>
        <w:rPr>
          <w:rFonts w:ascii="Trebuchet MS" w:hAnsi="Trebuchet MS"/>
        </w:rPr>
        <w:t xml:space="preserve"> </w:t>
      </w:r>
      <w:r w:rsidR="002D450D">
        <w:rPr>
          <w:rFonts w:ascii="Trebuchet MS" w:hAnsi="Trebuchet MS"/>
        </w:rPr>
        <w:t>Register User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</w:rPr>
      </w:pPr>
      <w:r w:rsidRPr="00B61D71">
        <w:rPr>
          <w:rFonts w:ascii="Trebuchet MS" w:hAnsi="Trebuchet MS"/>
          <w:b/>
        </w:rPr>
        <w:t>Use case Description:</w:t>
      </w:r>
      <w:r>
        <w:rPr>
          <w:rFonts w:ascii="Trebuchet MS" w:hAnsi="Trebuchet MS"/>
        </w:rPr>
        <w:t xml:space="preserve"> </w:t>
      </w:r>
      <w:r w:rsidR="00BB71C7">
        <w:rPr>
          <w:rFonts w:ascii="Trebuchet MS" w:hAnsi="Trebuchet MS"/>
        </w:rPr>
        <w:t>User Registration/Account creation.</w:t>
      </w:r>
    </w:p>
    <w:p w:rsidR="006F55E3" w:rsidRDefault="006F55E3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Actor:</w:t>
      </w:r>
    </w:p>
    <w:p w:rsidR="001334AF" w:rsidRDefault="001334AF" w:rsidP="00083ABE">
      <w:pPr>
        <w:rPr>
          <w:rFonts w:ascii="Trebuchet MS" w:hAnsi="Trebuchet MS"/>
        </w:rPr>
      </w:pPr>
      <w:r>
        <w:rPr>
          <w:rFonts w:ascii="Trebuchet MS" w:hAnsi="Trebuchet MS"/>
        </w:rPr>
        <w:t>User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Trigger:</w:t>
      </w:r>
    </w:p>
    <w:p w:rsidR="001334AF" w:rsidRDefault="001334AF" w:rsidP="00083ABE">
      <w:pPr>
        <w:rPr>
          <w:rFonts w:ascii="Trebuchet MS" w:hAnsi="Trebuchet MS"/>
        </w:rPr>
      </w:pPr>
      <w:r>
        <w:rPr>
          <w:rFonts w:ascii="Trebuchet MS" w:hAnsi="Trebuchet MS"/>
        </w:rPr>
        <w:t>User action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Pre conditions:</w:t>
      </w:r>
    </w:p>
    <w:p w:rsidR="00AB491C" w:rsidRDefault="00AB491C" w:rsidP="00083ABE">
      <w:pPr>
        <w:rPr>
          <w:rFonts w:ascii="Trebuchet MS" w:hAnsi="Trebuchet MS"/>
        </w:rPr>
      </w:pPr>
      <w:r>
        <w:rPr>
          <w:rFonts w:ascii="Trebuchet MS" w:hAnsi="Trebuchet MS"/>
        </w:rPr>
        <w:t>None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Success end conditions:</w:t>
      </w:r>
    </w:p>
    <w:p w:rsidR="00AB491C" w:rsidRDefault="005D027F" w:rsidP="00AB491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Create u</w:t>
      </w:r>
      <w:r w:rsidR="00B70EF7">
        <w:rPr>
          <w:rFonts w:ascii="Trebuchet MS" w:hAnsi="Trebuchet MS"/>
        </w:rPr>
        <w:t xml:space="preserve">ser in the </w:t>
      </w:r>
      <w:r w:rsidR="00A13FB5">
        <w:rPr>
          <w:rFonts w:ascii="Trebuchet MS" w:hAnsi="Trebuchet MS"/>
        </w:rPr>
        <w:t>system.</w:t>
      </w:r>
    </w:p>
    <w:p w:rsidR="00F55769" w:rsidRDefault="00F55769" w:rsidP="00AB491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Return user </w:t>
      </w:r>
      <w:r w:rsidR="00320599">
        <w:rPr>
          <w:rFonts w:ascii="Trebuchet MS" w:hAnsi="Trebuchet MS"/>
        </w:rPr>
        <w:t xml:space="preserve">object </w:t>
      </w:r>
      <w:r w:rsidR="00A13FB5">
        <w:rPr>
          <w:rFonts w:ascii="Trebuchet MS" w:hAnsi="Trebuchet MS"/>
        </w:rPr>
        <w:t xml:space="preserve">to user </w:t>
      </w:r>
      <w:r w:rsidR="00EE6956">
        <w:rPr>
          <w:rFonts w:ascii="Trebuchet MS" w:hAnsi="Trebuchet MS"/>
        </w:rPr>
        <w:t>with http code 201(CREATED)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Failure end condition:</w:t>
      </w:r>
    </w:p>
    <w:p w:rsidR="00F97F7D" w:rsidRDefault="00F97F7D" w:rsidP="00F97F7D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User registratio</w:t>
      </w:r>
      <w:r w:rsidR="00DE0519">
        <w:rPr>
          <w:rFonts w:ascii="Trebuchet MS" w:hAnsi="Trebuchet MS"/>
        </w:rPr>
        <w:t>n fails</w:t>
      </w:r>
      <w:r>
        <w:rPr>
          <w:rFonts w:ascii="Trebuchet MS" w:hAnsi="Trebuchet MS"/>
        </w:rPr>
        <w:t xml:space="preserve"> </w:t>
      </w:r>
      <w:r w:rsidR="00DE0519">
        <w:rPr>
          <w:rFonts w:ascii="Trebuchet MS" w:hAnsi="Trebuchet MS"/>
        </w:rPr>
        <w:t xml:space="preserve">when </w:t>
      </w:r>
      <w:r w:rsidR="00821700">
        <w:rPr>
          <w:rFonts w:ascii="Trebuchet MS" w:hAnsi="Trebuchet MS"/>
        </w:rPr>
        <w:t>user</w:t>
      </w:r>
      <w:r w:rsidR="00DE0519">
        <w:rPr>
          <w:rFonts w:ascii="Trebuchet MS" w:hAnsi="Trebuchet MS"/>
        </w:rPr>
        <w:t xml:space="preserve"> already exists in the System with error message “User already exists in the System”</w:t>
      </w:r>
      <w:r w:rsidR="004A0B34">
        <w:rPr>
          <w:rFonts w:ascii="Trebuchet MS" w:hAnsi="Trebuchet MS"/>
        </w:rPr>
        <w:t xml:space="preserve"> and with http return code 400.</w:t>
      </w:r>
    </w:p>
    <w:p w:rsidR="000F7274" w:rsidRDefault="000F7274" w:rsidP="000F7274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User registration fails as user is nonresident of New York City with error message “User is nonresident of New York City” and http return code 400.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Primary Flow:</w:t>
      </w:r>
    </w:p>
    <w:p w:rsidR="00AB491C" w:rsidRDefault="006F55E3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</w:t>
      </w:r>
      <w:r w:rsidR="00566FA2">
        <w:rPr>
          <w:rFonts w:ascii="Trebuchet MS" w:hAnsi="Trebuchet MS"/>
        </w:rPr>
        <w:t xml:space="preserve">create HTTP </w:t>
      </w:r>
      <w:r w:rsidR="000D7680">
        <w:rPr>
          <w:rFonts w:ascii="Trebuchet MS" w:hAnsi="Trebuchet MS"/>
        </w:rPr>
        <w:t>POST</w:t>
      </w:r>
      <w:r w:rsidR="00566FA2">
        <w:rPr>
          <w:rFonts w:ascii="Trebuchet MS" w:hAnsi="Trebuchet MS"/>
        </w:rPr>
        <w:t xml:space="preserve"> request with </w:t>
      </w:r>
      <w:r w:rsidR="000D7680">
        <w:rPr>
          <w:rFonts w:ascii="Trebuchet MS" w:hAnsi="Trebuchet MS"/>
        </w:rPr>
        <w:t>user registration details</w:t>
      </w:r>
      <w:r w:rsidR="00566FA2">
        <w:rPr>
          <w:rFonts w:ascii="Trebuchet MS" w:hAnsi="Trebuchet MS"/>
        </w:rPr>
        <w:t xml:space="preserve">. For </w:t>
      </w:r>
      <w:r w:rsidR="000D7680">
        <w:rPr>
          <w:rFonts w:ascii="Trebuchet MS" w:hAnsi="Trebuchet MS"/>
        </w:rPr>
        <w:t>details</w:t>
      </w:r>
      <w:r w:rsidR="00566FA2">
        <w:rPr>
          <w:rFonts w:ascii="Trebuchet MS" w:hAnsi="Trebuchet MS"/>
        </w:rPr>
        <w:t>, please refer Special Requirements.</w:t>
      </w:r>
    </w:p>
    <w:p w:rsidR="001A7C53" w:rsidRDefault="00566FA2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System </w:t>
      </w:r>
      <w:r w:rsidR="004B0727">
        <w:rPr>
          <w:rFonts w:ascii="Trebuchet MS" w:hAnsi="Trebuchet MS"/>
        </w:rPr>
        <w:t>validates that emailId doesn’t exist in the system.</w:t>
      </w:r>
    </w:p>
    <w:p w:rsidR="00E75060" w:rsidRDefault="00E75060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System validates that user provided address is in New York City.</w:t>
      </w:r>
    </w:p>
    <w:p w:rsidR="00566FA2" w:rsidRPr="00AB491C" w:rsidRDefault="00CC1FFF" w:rsidP="00AB491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System creates User in the system.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Pr="00B61D71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Alternate Flow:</w:t>
      </w:r>
    </w:p>
    <w:p w:rsidR="00AB491C" w:rsidRDefault="00F50C16" w:rsidP="009C5D2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  <w:r w:rsidR="009C5D2E">
        <w:rPr>
          <w:rFonts w:ascii="Trebuchet MS" w:hAnsi="Trebuchet MS"/>
        </w:rPr>
        <w:t>2a.</w:t>
      </w:r>
      <w:r>
        <w:rPr>
          <w:rFonts w:ascii="Trebuchet MS" w:hAnsi="Trebuchet MS"/>
        </w:rPr>
        <w:t xml:space="preserve"> use case ends, and return</w:t>
      </w:r>
      <w:r w:rsidR="0074146F">
        <w:rPr>
          <w:rFonts w:ascii="Trebuchet MS" w:hAnsi="Trebuchet MS"/>
        </w:rPr>
        <w:t>s failure end condition 1</w:t>
      </w:r>
      <w:r>
        <w:rPr>
          <w:rFonts w:ascii="Trebuchet MS" w:hAnsi="Trebuchet MS"/>
        </w:rPr>
        <w:t>.</w:t>
      </w:r>
    </w:p>
    <w:p w:rsidR="005D70DE" w:rsidRDefault="0044716E" w:rsidP="005D70D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3a. </w:t>
      </w:r>
      <w:r w:rsidR="005D70DE">
        <w:rPr>
          <w:rFonts w:ascii="Trebuchet MS" w:hAnsi="Trebuchet MS"/>
        </w:rPr>
        <w:t>use case ends, and returns failure end condition 2.</w:t>
      </w:r>
    </w:p>
    <w:p w:rsidR="0044716E" w:rsidRPr="009C5D2E" w:rsidRDefault="0044716E" w:rsidP="009C5D2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Frequency of Use:</w:t>
      </w:r>
      <w:r w:rsidRPr="00B61D71">
        <w:rPr>
          <w:rFonts w:ascii="Trebuchet MS" w:hAnsi="Trebuchet MS"/>
          <w:b/>
        </w:rPr>
        <w:tab/>
      </w:r>
    </w:p>
    <w:p w:rsidR="00566FA2" w:rsidRPr="00566FA2" w:rsidRDefault="00566FA2" w:rsidP="00083ABE">
      <w:pPr>
        <w:rPr>
          <w:rFonts w:ascii="Trebuchet MS" w:hAnsi="Trebuchet MS"/>
        </w:rPr>
      </w:pPr>
      <w:r w:rsidRPr="00566FA2">
        <w:rPr>
          <w:rFonts w:ascii="Trebuchet MS" w:hAnsi="Trebuchet MS"/>
        </w:rPr>
        <w:t>30/min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Special Requirements:</w:t>
      </w:r>
    </w:p>
    <w:p w:rsidR="00BC6F2B" w:rsidRDefault="00BC6F2B" w:rsidP="00BC6F2B">
      <w:pPr>
        <w:rPr>
          <w:rFonts w:ascii="Trebuchet MS" w:hAnsi="Trebuchet MS"/>
        </w:rPr>
      </w:pPr>
      <w:r>
        <w:rPr>
          <w:rFonts w:ascii="Trebuchet MS" w:hAnsi="Trebuchet MS"/>
        </w:rPr>
        <w:t>User must provide b</w:t>
      </w:r>
      <w:r w:rsidR="00566FA2">
        <w:rPr>
          <w:rFonts w:ascii="Trebuchet MS" w:hAnsi="Trebuchet MS"/>
        </w:rPr>
        <w:t xml:space="preserve">elow </w:t>
      </w:r>
      <w:r>
        <w:rPr>
          <w:rFonts w:ascii="Trebuchet MS" w:hAnsi="Trebuchet MS"/>
        </w:rPr>
        <w:t xml:space="preserve">information in the input http request </w:t>
      </w:r>
    </w:p>
    <w:p w:rsidR="00BC6F2B" w:rsidRPr="00BC6F2B" w:rsidRDefault="00BC6F2B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r w:rsidRPr="00BC6F2B">
        <w:rPr>
          <w:rFonts w:ascii="Trebuchet MS" w:hAnsi="Trebuchet MS"/>
        </w:rPr>
        <w:t>First Name</w:t>
      </w:r>
    </w:p>
    <w:p w:rsidR="00566FA2" w:rsidRPr="00A73E12" w:rsidRDefault="00BC6F2B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Last Name</w:t>
      </w:r>
      <w:r w:rsidR="006F55E3" w:rsidRPr="00BC6F2B">
        <w:rPr>
          <w:rFonts w:ascii="Trebuchet MS" w:hAnsi="Trebuchet MS"/>
        </w:rPr>
        <w:t xml:space="preserve"> </w:t>
      </w:r>
    </w:p>
    <w:p w:rsidR="00A73E12" w:rsidRPr="00A73E12" w:rsidRDefault="00A73E12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Date of Birth</w:t>
      </w:r>
    </w:p>
    <w:p w:rsidR="00A73E12" w:rsidRPr="00A73E12" w:rsidRDefault="00A73E12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Gender</w:t>
      </w:r>
    </w:p>
    <w:p w:rsidR="00A73E12" w:rsidRPr="00A508BD" w:rsidRDefault="00BE2AF5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Stree</w:t>
      </w:r>
      <w:r w:rsidR="00A508BD">
        <w:rPr>
          <w:rFonts w:ascii="Trebuchet MS" w:hAnsi="Trebuchet MS"/>
        </w:rPr>
        <w:t>t Address</w:t>
      </w:r>
    </w:p>
    <w:p w:rsidR="00A508BD" w:rsidRPr="00A508BD" w:rsidRDefault="00A508BD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City</w:t>
      </w:r>
    </w:p>
    <w:p w:rsidR="00A508BD" w:rsidRPr="00BE2AF5" w:rsidRDefault="00BE2AF5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Z</w:t>
      </w:r>
      <w:r w:rsidR="00A508BD">
        <w:rPr>
          <w:rFonts w:ascii="Trebuchet MS" w:hAnsi="Trebuchet MS"/>
        </w:rPr>
        <w:t>ipcode</w:t>
      </w:r>
    </w:p>
    <w:p w:rsidR="00AC2FAB" w:rsidRDefault="00AC2FAB" w:rsidP="00566FA2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 w:rsidRPr="00AC2FAB">
        <w:rPr>
          <w:rFonts w:ascii="Trebuchet MS" w:hAnsi="Trebuchet MS"/>
        </w:rPr>
        <w:t>emailId</w:t>
      </w:r>
    </w:p>
    <w:p w:rsidR="00F965D8" w:rsidRPr="00AC2FAB" w:rsidRDefault="00F965D8" w:rsidP="00566FA2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:rsidR="00BE2AF5" w:rsidRPr="00BC6F2B" w:rsidRDefault="00BE2AF5" w:rsidP="00566FA2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r>
        <w:rPr>
          <w:rFonts w:ascii="Trebuchet MS" w:hAnsi="Trebuchet MS"/>
        </w:rPr>
        <w:t>Phone Number</w:t>
      </w:r>
    </w:p>
    <w:p w:rsidR="00AB491C" w:rsidRDefault="00AB491C" w:rsidP="00083ABE">
      <w:pPr>
        <w:rPr>
          <w:rFonts w:ascii="Trebuchet MS" w:hAnsi="Trebuchet MS"/>
        </w:rPr>
      </w:pPr>
    </w:p>
    <w:p w:rsidR="00AB491C" w:rsidRDefault="00AB491C" w:rsidP="00083ABE">
      <w:pPr>
        <w:rPr>
          <w:rFonts w:ascii="Trebuchet MS" w:hAnsi="Trebuchet MS"/>
          <w:b/>
        </w:rPr>
      </w:pPr>
      <w:r w:rsidRPr="00B61D71">
        <w:rPr>
          <w:rFonts w:ascii="Trebuchet MS" w:hAnsi="Trebuchet MS"/>
          <w:b/>
        </w:rPr>
        <w:t>Assumptions:</w:t>
      </w:r>
    </w:p>
    <w:p w:rsidR="003652D3" w:rsidRDefault="00226152" w:rsidP="00083ABE">
      <w:pPr>
        <w:rPr>
          <w:rFonts w:ascii="Trebuchet MS" w:hAnsi="Trebuchet MS"/>
        </w:rPr>
      </w:pPr>
      <w:r w:rsidRPr="00226152">
        <w:rPr>
          <w:rFonts w:ascii="Trebuchet MS" w:hAnsi="Trebuchet MS"/>
        </w:rPr>
        <w:t>None</w:t>
      </w: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3652D3" w:rsidRDefault="003652D3" w:rsidP="00083ABE">
      <w:pPr>
        <w:rPr>
          <w:rFonts w:ascii="Trebuchet MS" w:hAnsi="Trebuchet MS"/>
        </w:rPr>
      </w:pP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0" w:name="_Toc221412490"/>
      <w:bookmarkStart w:id="1" w:name="_Toc221412565"/>
      <w:bookmarkStart w:id="2" w:name="_Toc221413038"/>
      <w:bookmarkStart w:id="3" w:name="_Toc221413152"/>
      <w:bookmarkStart w:id="4" w:name="_Toc221413219"/>
      <w:bookmarkStart w:id="5" w:name="_Toc221414483"/>
      <w:bookmarkStart w:id="6" w:name="_Toc221414561"/>
      <w:bookmarkStart w:id="7" w:name="_Toc221414643"/>
      <w:bookmarkStart w:id="8" w:name="_Toc221414829"/>
      <w:bookmarkStart w:id="9" w:name="_Toc221414951"/>
      <w:bookmarkStart w:id="10" w:name="_Toc221415339"/>
      <w:bookmarkStart w:id="11" w:name="_Toc221416323"/>
      <w:bookmarkStart w:id="12" w:name="_Toc221522344"/>
      <w:bookmarkStart w:id="13" w:name="_Toc2215280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4" w:name="_Toc221414484"/>
      <w:bookmarkStart w:id="15" w:name="_Toc221414562"/>
      <w:bookmarkStart w:id="16" w:name="_Toc221414644"/>
      <w:bookmarkStart w:id="17" w:name="_Toc221414830"/>
      <w:bookmarkStart w:id="18" w:name="_Toc221414952"/>
      <w:bookmarkStart w:id="19" w:name="_Toc221415340"/>
      <w:bookmarkStart w:id="20" w:name="_Toc221416324"/>
      <w:bookmarkStart w:id="21" w:name="_Toc221522345"/>
      <w:bookmarkStart w:id="22" w:name="_Toc22152808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5"/>
      <w:bookmarkStart w:id="24" w:name="_Toc221414563"/>
      <w:bookmarkStart w:id="25" w:name="_Toc221414645"/>
      <w:bookmarkStart w:id="26" w:name="_Toc221414831"/>
      <w:bookmarkStart w:id="27" w:name="_Toc221414953"/>
      <w:bookmarkStart w:id="28" w:name="_Toc221415341"/>
      <w:bookmarkStart w:id="29" w:name="_Toc221416325"/>
      <w:bookmarkStart w:id="30" w:name="_Toc221522346"/>
      <w:bookmarkStart w:id="31" w:name="_Toc22152808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6"/>
      <w:bookmarkStart w:id="33" w:name="_Toc221414564"/>
      <w:bookmarkStart w:id="34" w:name="_Toc221414646"/>
      <w:bookmarkStart w:id="35" w:name="_Toc221414832"/>
      <w:bookmarkStart w:id="36" w:name="_Toc221414954"/>
      <w:bookmarkStart w:id="37" w:name="_Toc221415342"/>
      <w:bookmarkStart w:id="38" w:name="_Toc221416326"/>
      <w:bookmarkStart w:id="39" w:name="_Toc221522347"/>
      <w:bookmarkStart w:id="40" w:name="_Toc22152809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7"/>
      <w:bookmarkStart w:id="42" w:name="_Toc221414565"/>
      <w:bookmarkStart w:id="43" w:name="_Toc221414647"/>
      <w:bookmarkStart w:id="44" w:name="_Toc221414833"/>
      <w:bookmarkStart w:id="45" w:name="_Toc221414955"/>
      <w:bookmarkStart w:id="46" w:name="_Toc221415343"/>
      <w:bookmarkStart w:id="47" w:name="_Toc221416327"/>
      <w:bookmarkStart w:id="48" w:name="_Toc221522348"/>
      <w:bookmarkStart w:id="49" w:name="_Toc221528091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8"/>
      <w:bookmarkStart w:id="51" w:name="_Toc221414566"/>
      <w:bookmarkStart w:id="52" w:name="_Toc221414648"/>
      <w:bookmarkStart w:id="53" w:name="_Toc221414834"/>
      <w:bookmarkStart w:id="54" w:name="_Toc221414956"/>
      <w:bookmarkStart w:id="55" w:name="_Toc221415344"/>
      <w:bookmarkStart w:id="56" w:name="_Toc221416328"/>
      <w:bookmarkStart w:id="57" w:name="_Toc221522349"/>
      <w:bookmarkStart w:id="58" w:name="_Toc2215280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9"/>
      <w:bookmarkStart w:id="60" w:name="_Toc221414567"/>
      <w:bookmarkStart w:id="61" w:name="_Toc221414649"/>
      <w:bookmarkStart w:id="62" w:name="_Toc221414835"/>
      <w:bookmarkStart w:id="63" w:name="_Toc221414957"/>
      <w:bookmarkStart w:id="64" w:name="_Toc221415345"/>
      <w:bookmarkStart w:id="65" w:name="_Toc221416329"/>
      <w:bookmarkStart w:id="66" w:name="_Toc221522350"/>
      <w:bookmarkStart w:id="67" w:name="_Toc22152809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90"/>
      <w:bookmarkStart w:id="69" w:name="_Toc221414568"/>
      <w:bookmarkStart w:id="70" w:name="_Toc221414650"/>
      <w:bookmarkStart w:id="71" w:name="_Toc221414836"/>
      <w:bookmarkStart w:id="72" w:name="_Toc221414958"/>
      <w:bookmarkStart w:id="73" w:name="_Toc221415346"/>
      <w:bookmarkStart w:id="74" w:name="_Toc221416330"/>
      <w:bookmarkStart w:id="75" w:name="_Toc221522351"/>
      <w:bookmarkStart w:id="76" w:name="_Toc221528094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1"/>
      <w:bookmarkStart w:id="78" w:name="_Toc221414569"/>
      <w:bookmarkStart w:id="79" w:name="_Toc221414651"/>
      <w:bookmarkStart w:id="80" w:name="_Toc221414837"/>
      <w:bookmarkStart w:id="81" w:name="_Toc221414959"/>
      <w:bookmarkStart w:id="82" w:name="_Toc221415347"/>
      <w:bookmarkStart w:id="83" w:name="_Toc221416331"/>
      <w:bookmarkStart w:id="84" w:name="_Toc221522352"/>
      <w:bookmarkStart w:id="85" w:name="_Toc221528095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2"/>
      <w:bookmarkStart w:id="87" w:name="_Toc221414570"/>
      <w:bookmarkStart w:id="88" w:name="_Toc221414652"/>
      <w:bookmarkStart w:id="89" w:name="_Toc221414838"/>
      <w:bookmarkStart w:id="90" w:name="_Toc221414960"/>
      <w:bookmarkStart w:id="91" w:name="_Toc221415348"/>
      <w:bookmarkStart w:id="92" w:name="_Toc221416332"/>
      <w:bookmarkStart w:id="93" w:name="_Toc221522353"/>
      <w:bookmarkStart w:id="94" w:name="_Toc221528096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3"/>
      <w:bookmarkStart w:id="96" w:name="_Toc221414571"/>
      <w:bookmarkStart w:id="97" w:name="_Toc221414653"/>
      <w:bookmarkStart w:id="98" w:name="_Toc221414839"/>
      <w:bookmarkStart w:id="99" w:name="_Toc221414961"/>
      <w:bookmarkStart w:id="100" w:name="_Toc221415349"/>
      <w:bookmarkStart w:id="101" w:name="_Toc221416333"/>
      <w:bookmarkStart w:id="102" w:name="_Toc221522354"/>
      <w:bookmarkStart w:id="103" w:name="_Toc221528097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sectPr w:rsidR="007164FF" w:rsidRPr="007164FF" w:rsidSect="00960F0D"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BBF" w:rsidRDefault="003B6BBF">
      <w:r>
        <w:separator/>
      </w:r>
    </w:p>
  </w:endnote>
  <w:endnote w:type="continuationSeparator" w:id="0">
    <w:p w:rsidR="003B6BBF" w:rsidRDefault="003B6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BBF" w:rsidRDefault="003B6BBF">
      <w:r>
        <w:separator/>
      </w:r>
    </w:p>
  </w:footnote>
  <w:footnote w:type="continuationSeparator" w:id="0">
    <w:p w:rsidR="003B6BBF" w:rsidRDefault="003B6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3F34E4"/>
    <w:multiLevelType w:val="hybridMultilevel"/>
    <w:tmpl w:val="3256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E37C17"/>
    <w:multiLevelType w:val="hybridMultilevel"/>
    <w:tmpl w:val="1468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6E3756"/>
    <w:multiLevelType w:val="hybridMultilevel"/>
    <w:tmpl w:val="ED627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1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3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D9808D1"/>
    <w:multiLevelType w:val="hybridMultilevel"/>
    <w:tmpl w:val="E22C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1">
    <w:nsid w:val="5B1908C1"/>
    <w:multiLevelType w:val="hybridMultilevel"/>
    <w:tmpl w:val="9D64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84C7EBA"/>
    <w:multiLevelType w:val="hybridMultilevel"/>
    <w:tmpl w:val="0CD6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E0B34BF"/>
    <w:multiLevelType w:val="hybridMultilevel"/>
    <w:tmpl w:val="B85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29"/>
  </w:num>
  <w:num w:numId="5">
    <w:abstractNumId w:val="15"/>
  </w:num>
  <w:num w:numId="6">
    <w:abstractNumId w:val="20"/>
  </w:num>
  <w:num w:numId="7">
    <w:abstractNumId w:val="28"/>
  </w:num>
  <w:num w:numId="8">
    <w:abstractNumId w:val="8"/>
  </w:num>
  <w:num w:numId="9">
    <w:abstractNumId w:val="6"/>
  </w:num>
  <w:num w:numId="10">
    <w:abstractNumId w:val="3"/>
  </w:num>
  <w:num w:numId="11">
    <w:abstractNumId w:val="14"/>
  </w:num>
  <w:num w:numId="12">
    <w:abstractNumId w:val="26"/>
  </w:num>
  <w:num w:numId="13">
    <w:abstractNumId w:val="17"/>
  </w:num>
  <w:num w:numId="14">
    <w:abstractNumId w:val="24"/>
  </w:num>
  <w:num w:numId="15">
    <w:abstractNumId w:val="1"/>
  </w:num>
  <w:num w:numId="16">
    <w:abstractNumId w:val="23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  <w:num w:numId="20">
    <w:abstractNumId w:val="10"/>
  </w:num>
  <w:num w:numId="21">
    <w:abstractNumId w:val="22"/>
  </w:num>
  <w:num w:numId="22">
    <w:abstractNumId w:val="19"/>
  </w:num>
  <w:num w:numId="23">
    <w:abstractNumId w:val="0"/>
  </w:num>
  <w:num w:numId="24">
    <w:abstractNumId w:val="13"/>
  </w:num>
  <w:num w:numId="25">
    <w:abstractNumId w:val="27"/>
  </w:num>
  <w:num w:numId="26">
    <w:abstractNumId w:val="16"/>
  </w:num>
  <w:num w:numId="27">
    <w:abstractNumId w:val="21"/>
  </w:num>
  <w:num w:numId="28">
    <w:abstractNumId w:val="9"/>
  </w:num>
  <w:num w:numId="29">
    <w:abstractNumId w:val="7"/>
  </w:num>
  <w:num w:numId="30">
    <w:abstractNumId w:val="30"/>
  </w:num>
  <w:num w:numId="31">
    <w:abstractNumId w:val="25"/>
  </w:num>
  <w:num w:numId="32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CE722E"/>
    <w:rsid w:val="00000E19"/>
    <w:rsid w:val="00002240"/>
    <w:rsid w:val="00005543"/>
    <w:rsid w:val="0001280E"/>
    <w:rsid w:val="000204C6"/>
    <w:rsid w:val="00024188"/>
    <w:rsid w:val="00032406"/>
    <w:rsid w:val="000446D3"/>
    <w:rsid w:val="000448AE"/>
    <w:rsid w:val="00045A68"/>
    <w:rsid w:val="000468F4"/>
    <w:rsid w:val="00050581"/>
    <w:rsid w:val="00050741"/>
    <w:rsid w:val="00050CBF"/>
    <w:rsid w:val="00055E40"/>
    <w:rsid w:val="00056DE8"/>
    <w:rsid w:val="000602E8"/>
    <w:rsid w:val="00064580"/>
    <w:rsid w:val="0007657C"/>
    <w:rsid w:val="000771E9"/>
    <w:rsid w:val="00082585"/>
    <w:rsid w:val="00083ABE"/>
    <w:rsid w:val="00084C94"/>
    <w:rsid w:val="000924FB"/>
    <w:rsid w:val="000926C0"/>
    <w:rsid w:val="00095606"/>
    <w:rsid w:val="000A1060"/>
    <w:rsid w:val="000A6DA4"/>
    <w:rsid w:val="000B04F7"/>
    <w:rsid w:val="000D1E0B"/>
    <w:rsid w:val="000D7680"/>
    <w:rsid w:val="000F15B8"/>
    <w:rsid w:val="000F1D74"/>
    <w:rsid w:val="000F7274"/>
    <w:rsid w:val="001035B5"/>
    <w:rsid w:val="0010541A"/>
    <w:rsid w:val="00105E19"/>
    <w:rsid w:val="00111840"/>
    <w:rsid w:val="00117877"/>
    <w:rsid w:val="00130A0D"/>
    <w:rsid w:val="00131833"/>
    <w:rsid w:val="001334AF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A7C53"/>
    <w:rsid w:val="001B5C03"/>
    <w:rsid w:val="001C2ED1"/>
    <w:rsid w:val="001D075B"/>
    <w:rsid w:val="001D0B0E"/>
    <w:rsid w:val="001D181B"/>
    <w:rsid w:val="001D1CAD"/>
    <w:rsid w:val="001E2264"/>
    <w:rsid w:val="002002AF"/>
    <w:rsid w:val="00206E3D"/>
    <w:rsid w:val="002103D8"/>
    <w:rsid w:val="00214AFA"/>
    <w:rsid w:val="00221637"/>
    <w:rsid w:val="00226152"/>
    <w:rsid w:val="00227B62"/>
    <w:rsid w:val="0024484E"/>
    <w:rsid w:val="002510AE"/>
    <w:rsid w:val="00255761"/>
    <w:rsid w:val="002600B7"/>
    <w:rsid w:val="0026136A"/>
    <w:rsid w:val="002618D3"/>
    <w:rsid w:val="0027397B"/>
    <w:rsid w:val="0027710D"/>
    <w:rsid w:val="00277650"/>
    <w:rsid w:val="002A1A60"/>
    <w:rsid w:val="002A2883"/>
    <w:rsid w:val="002A3021"/>
    <w:rsid w:val="002B65C7"/>
    <w:rsid w:val="002C112E"/>
    <w:rsid w:val="002C1910"/>
    <w:rsid w:val="002C7BBB"/>
    <w:rsid w:val="002D450D"/>
    <w:rsid w:val="002D497C"/>
    <w:rsid w:val="002E2A3B"/>
    <w:rsid w:val="002E6736"/>
    <w:rsid w:val="00300C0D"/>
    <w:rsid w:val="00304A81"/>
    <w:rsid w:val="00306F22"/>
    <w:rsid w:val="00314D94"/>
    <w:rsid w:val="00320599"/>
    <w:rsid w:val="00323E33"/>
    <w:rsid w:val="00335409"/>
    <w:rsid w:val="00340AF8"/>
    <w:rsid w:val="003416E1"/>
    <w:rsid w:val="003459D8"/>
    <w:rsid w:val="003527E7"/>
    <w:rsid w:val="0036089E"/>
    <w:rsid w:val="003618D2"/>
    <w:rsid w:val="003652D3"/>
    <w:rsid w:val="00372093"/>
    <w:rsid w:val="00373C28"/>
    <w:rsid w:val="0037418E"/>
    <w:rsid w:val="003839F0"/>
    <w:rsid w:val="00386C1B"/>
    <w:rsid w:val="00395F90"/>
    <w:rsid w:val="003A0F85"/>
    <w:rsid w:val="003A34CA"/>
    <w:rsid w:val="003A6300"/>
    <w:rsid w:val="003A6D89"/>
    <w:rsid w:val="003B0351"/>
    <w:rsid w:val="003B6BBF"/>
    <w:rsid w:val="003C18F2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3B5B"/>
    <w:rsid w:val="00424450"/>
    <w:rsid w:val="0042519A"/>
    <w:rsid w:val="0044716E"/>
    <w:rsid w:val="00456596"/>
    <w:rsid w:val="0045695A"/>
    <w:rsid w:val="00456F52"/>
    <w:rsid w:val="00460935"/>
    <w:rsid w:val="0046336B"/>
    <w:rsid w:val="0046579E"/>
    <w:rsid w:val="00480F14"/>
    <w:rsid w:val="00484911"/>
    <w:rsid w:val="00491D6F"/>
    <w:rsid w:val="00492ADF"/>
    <w:rsid w:val="0049568C"/>
    <w:rsid w:val="004971F7"/>
    <w:rsid w:val="004976DE"/>
    <w:rsid w:val="00497ED9"/>
    <w:rsid w:val="004A0B34"/>
    <w:rsid w:val="004A409A"/>
    <w:rsid w:val="004A7EEA"/>
    <w:rsid w:val="004B0727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66FA2"/>
    <w:rsid w:val="00575794"/>
    <w:rsid w:val="00593619"/>
    <w:rsid w:val="005A5C9D"/>
    <w:rsid w:val="005B4215"/>
    <w:rsid w:val="005C1BA9"/>
    <w:rsid w:val="005D027F"/>
    <w:rsid w:val="005D6F5D"/>
    <w:rsid w:val="005D70DE"/>
    <w:rsid w:val="005D7E8E"/>
    <w:rsid w:val="005F0FA2"/>
    <w:rsid w:val="005F13CB"/>
    <w:rsid w:val="005F2AA3"/>
    <w:rsid w:val="00605201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1D0B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6F55E3"/>
    <w:rsid w:val="00702BF3"/>
    <w:rsid w:val="007052D7"/>
    <w:rsid w:val="00710B39"/>
    <w:rsid w:val="007164FF"/>
    <w:rsid w:val="00722A41"/>
    <w:rsid w:val="00732539"/>
    <w:rsid w:val="007339DD"/>
    <w:rsid w:val="0073707C"/>
    <w:rsid w:val="00737360"/>
    <w:rsid w:val="0074146F"/>
    <w:rsid w:val="007475C3"/>
    <w:rsid w:val="00751AF7"/>
    <w:rsid w:val="00751F43"/>
    <w:rsid w:val="00756D82"/>
    <w:rsid w:val="00760743"/>
    <w:rsid w:val="007678DE"/>
    <w:rsid w:val="00771BAA"/>
    <w:rsid w:val="007768C9"/>
    <w:rsid w:val="0078103B"/>
    <w:rsid w:val="00781BC4"/>
    <w:rsid w:val="007A74F2"/>
    <w:rsid w:val="007C2383"/>
    <w:rsid w:val="007C45DF"/>
    <w:rsid w:val="007C6E6D"/>
    <w:rsid w:val="007D16E2"/>
    <w:rsid w:val="007D5998"/>
    <w:rsid w:val="007D79E2"/>
    <w:rsid w:val="007E0F4F"/>
    <w:rsid w:val="007E7FAB"/>
    <w:rsid w:val="007F2D38"/>
    <w:rsid w:val="007F75FE"/>
    <w:rsid w:val="0080560A"/>
    <w:rsid w:val="00813BCC"/>
    <w:rsid w:val="008178DE"/>
    <w:rsid w:val="00821700"/>
    <w:rsid w:val="00823A07"/>
    <w:rsid w:val="008313B8"/>
    <w:rsid w:val="00842AEE"/>
    <w:rsid w:val="0086399A"/>
    <w:rsid w:val="00872068"/>
    <w:rsid w:val="00883C9E"/>
    <w:rsid w:val="00884F85"/>
    <w:rsid w:val="00893D6E"/>
    <w:rsid w:val="008971E8"/>
    <w:rsid w:val="008A02DD"/>
    <w:rsid w:val="008A7D25"/>
    <w:rsid w:val="008B2F52"/>
    <w:rsid w:val="008B307A"/>
    <w:rsid w:val="008C668D"/>
    <w:rsid w:val="008C7970"/>
    <w:rsid w:val="008D50FF"/>
    <w:rsid w:val="008E47AD"/>
    <w:rsid w:val="009008E3"/>
    <w:rsid w:val="00912828"/>
    <w:rsid w:val="00933EFD"/>
    <w:rsid w:val="00935DD0"/>
    <w:rsid w:val="00947012"/>
    <w:rsid w:val="00956659"/>
    <w:rsid w:val="009570BC"/>
    <w:rsid w:val="00957494"/>
    <w:rsid w:val="00960F0D"/>
    <w:rsid w:val="00975A8D"/>
    <w:rsid w:val="009771D4"/>
    <w:rsid w:val="009839AC"/>
    <w:rsid w:val="00984378"/>
    <w:rsid w:val="00984E64"/>
    <w:rsid w:val="009872E5"/>
    <w:rsid w:val="0099250A"/>
    <w:rsid w:val="009B028B"/>
    <w:rsid w:val="009B1B7D"/>
    <w:rsid w:val="009C5758"/>
    <w:rsid w:val="009C5D2E"/>
    <w:rsid w:val="009C7692"/>
    <w:rsid w:val="009E334E"/>
    <w:rsid w:val="009E6B6F"/>
    <w:rsid w:val="009F6041"/>
    <w:rsid w:val="00A02833"/>
    <w:rsid w:val="00A0331E"/>
    <w:rsid w:val="00A13FB5"/>
    <w:rsid w:val="00A148E4"/>
    <w:rsid w:val="00A205BE"/>
    <w:rsid w:val="00A20D49"/>
    <w:rsid w:val="00A21FFC"/>
    <w:rsid w:val="00A22D8E"/>
    <w:rsid w:val="00A2707F"/>
    <w:rsid w:val="00A42154"/>
    <w:rsid w:val="00A508BD"/>
    <w:rsid w:val="00A56ABF"/>
    <w:rsid w:val="00A6280F"/>
    <w:rsid w:val="00A63A5E"/>
    <w:rsid w:val="00A65A27"/>
    <w:rsid w:val="00A73E12"/>
    <w:rsid w:val="00A77D76"/>
    <w:rsid w:val="00A805F6"/>
    <w:rsid w:val="00A814C9"/>
    <w:rsid w:val="00A86200"/>
    <w:rsid w:val="00A933B5"/>
    <w:rsid w:val="00A97C45"/>
    <w:rsid w:val="00AB491C"/>
    <w:rsid w:val="00AC1935"/>
    <w:rsid w:val="00AC2149"/>
    <w:rsid w:val="00AC2FAB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0309"/>
    <w:rsid w:val="00B51091"/>
    <w:rsid w:val="00B61D71"/>
    <w:rsid w:val="00B7049E"/>
    <w:rsid w:val="00B70599"/>
    <w:rsid w:val="00B70EF7"/>
    <w:rsid w:val="00B8211E"/>
    <w:rsid w:val="00B82749"/>
    <w:rsid w:val="00B86E5C"/>
    <w:rsid w:val="00B87D5E"/>
    <w:rsid w:val="00B902D7"/>
    <w:rsid w:val="00B94BF1"/>
    <w:rsid w:val="00B94DE8"/>
    <w:rsid w:val="00B97194"/>
    <w:rsid w:val="00BA51D3"/>
    <w:rsid w:val="00BB021D"/>
    <w:rsid w:val="00BB08ED"/>
    <w:rsid w:val="00BB0C3C"/>
    <w:rsid w:val="00BB31CB"/>
    <w:rsid w:val="00BB71C7"/>
    <w:rsid w:val="00BC03FF"/>
    <w:rsid w:val="00BC3352"/>
    <w:rsid w:val="00BC6F2B"/>
    <w:rsid w:val="00BD71B1"/>
    <w:rsid w:val="00BE064E"/>
    <w:rsid w:val="00BE1D8D"/>
    <w:rsid w:val="00BE2AF5"/>
    <w:rsid w:val="00BE33D1"/>
    <w:rsid w:val="00BF0E9E"/>
    <w:rsid w:val="00BF2258"/>
    <w:rsid w:val="00BF3061"/>
    <w:rsid w:val="00BF3692"/>
    <w:rsid w:val="00BF5B2D"/>
    <w:rsid w:val="00C00F5C"/>
    <w:rsid w:val="00C06540"/>
    <w:rsid w:val="00C27A5A"/>
    <w:rsid w:val="00C31FB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C1FFF"/>
    <w:rsid w:val="00CC5A38"/>
    <w:rsid w:val="00CD0645"/>
    <w:rsid w:val="00CD4C86"/>
    <w:rsid w:val="00CE057B"/>
    <w:rsid w:val="00CE722E"/>
    <w:rsid w:val="00CE73D9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67A69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0519"/>
    <w:rsid w:val="00DE7786"/>
    <w:rsid w:val="00DF5673"/>
    <w:rsid w:val="00E0158F"/>
    <w:rsid w:val="00E02477"/>
    <w:rsid w:val="00E02E6F"/>
    <w:rsid w:val="00E06FA8"/>
    <w:rsid w:val="00E111EE"/>
    <w:rsid w:val="00E138FB"/>
    <w:rsid w:val="00E1649F"/>
    <w:rsid w:val="00E17964"/>
    <w:rsid w:val="00E235D6"/>
    <w:rsid w:val="00E254DD"/>
    <w:rsid w:val="00E30D6A"/>
    <w:rsid w:val="00E3305C"/>
    <w:rsid w:val="00E330DB"/>
    <w:rsid w:val="00E37AF0"/>
    <w:rsid w:val="00E537A2"/>
    <w:rsid w:val="00E64427"/>
    <w:rsid w:val="00E75060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E6956"/>
    <w:rsid w:val="00EF3E8B"/>
    <w:rsid w:val="00EF76AE"/>
    <w:rsid w:val="00F13B64"/>
    <w:rsid w:val="00F147B6"/>
    <w:rsid w:val="00F211BB"/>
    <w:rsid w:val="00F251B1"/>
    <w:rsid w:val="00F305F6"/>
    <w:rsid w:val="00F50C16"/>
    <w:rsid w:val="00F511AE"/>
    <w:rsid w:val="00F522FD"/>
    <w:rsid w:val="00F54BF9"/>
    <w:rsid w:val="00F55769"/>
    <w:rsid w:val="00F65D05"/>
    <w:rsid w:val="00F67974"/>
    <w:rsid w:val="00F73C1A"/>
    <w:rsid w:val="00F8254A"/>
    <w:rsid w:val="00F85866"/>
    <w:rsid w:val="00F965D8"/>
    <w:rsid w:val="00F97243"/>
    <w:rsid w:val="00F978EC"/>
    <w:rsid w:val="00F97F7D"/>
    <w:rsid w:val="00FB3005"/>
    <w:rsid w:val="00FB3CF6"/>
    <w:rsid w:val="00FC22ED"/>
    <w:rsid w:val="00FD301C"/>
    <w:rsid w:val="00FD4218"/>
    <w:rsid w:val="00FE1DCF"/>
    <w:rsid w:val="00FE258E"/>
    <w:rsid w:val="00FF5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character" w:customStyle="1" w:styleId="a">
    <w:name w:val="a"/>
    <w:basedOn w:val="DefaultParagraphFont"/>
    <w:rsid w:val="0024484E"/>
  </w:style>
  <w:style w:type="character" w:customStyle="1" w:styleId="l7">
    <w:name w:val="l7"/>
    <w:basedOn w:val="DefaultParagraphFont"/>
    <w:rsid w:val="0024484E"/>
  </w:style>
  <w:style w:type="character" w:customStyle="1" w:styleId="l6">
    <w:name w:val="l6"/>
    <w:basedOn w:val="DefaultParagraphFont"/>
    <w:rsid w:val="0024484E"/>
  </w:style>
  <w:style w:type="character" w:customStyle="1" w:styleId="apple-converted-space">
    <w:name w:val="apple-converted-space"/>
    <w:basedOn w:val="DefaultParagraphFont"/>
    <w:rsid w:val="0024484E"/>
  </w:style>
  <w:style w:type="character" w:customStyle="1" w:styleId="l8">
    <w:name w:val="l8"/>
    <w:basedOn w:val="DefaultParagraphFont"/>
    <w:rsid w:val="002448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uboredd\Downloads\usecas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53C5F0-89B7-4A38-AACA-9ECFEB52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(1).dot</Template>
  <TotalTime>565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1498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suboredd</dc:creator>
  <dc:description>This template was provided to the IIBA</dc:description>
  <cp:lastModifiedBy>suboredd</cp:lastModifiedBy>
  <cp:revision>85</cp:revision>
  <cp:lastPrinted>2009-02-05T13:31:00Z</cp:lastPrinted>
  <dcterms:created xsi:type="dcterms:W3CDTF">2015-01-14T20:22:00Z</dcterms:created>
  <dcterms:modified xsi:type="dcterms:W3CDTF">2015-01-17T17:53:00Z</dcterms:modified>
</cp:coreProperties>
</file>